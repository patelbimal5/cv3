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656C" w14:textId="77777777" w:rsidR="00B4528D" w:rsidRPr="00D85390" w:rsidRDefault="005D5D30" w:rsidP="00B4528D">
      <w:pPr>
        <w:pStyle w:val="Title"/>
        <w:rPr>
          <w:b/>
          <w:bCs/>
        </w:rPr>
      </w:pPr>
      <w:r w:rsidRPr="00D85390">
        <w:rPr>
          <w:b/>
          <w:bCs/>
        </w:rPr>
        <w:t>Bimal Patel</w:t>
      </w:r>
      <w:r w:rsidRPr="00D85390">
        <w:rPr>
          <w:b/>
          <w:bCs/>
        </w:rPr>
        <w:tab/>
      </w:r>
    </w:p>
    <w:p w14:paraId="388DF3E8" w14:textId="77777777" w:rsidR="00020BBB" w:rsidRDefault="007225F7" w:rsidP="00020BBB">
      <w:pPr>
        <w:spacing w:after="0"/>
        <w:rPr>
          <w:rStyle w:val="Hyperlink"/>
          <w:color w:val="0070C0"/>
        </w:rPr>
      </w:pPr>
      <w:r w:rsidRPr="004723AB">
        <w:rPr>
          <w:b/>
          <w:bCs/>
          <w:color w:val="auto"/>
          <w:u w:val="single"/>
        </w:rPr>
        <w:t>LinkedIn</w:t>
      </w:r>
      <w:r>
        <w:t xml:space="preserve">: </w:t>
      </w:r>
      <w:hyperlink r:id="rId7" w:history="1">
        <w:r w:rsidR="00DB1FC4" w:rsidRPr="004723AB">
          <w:rPr>
            <w:rStyle w:val="Hyperlink"/>
            <w:color w:val="0070C0"/>
          </w:rPr>
          <w:t>https://www.linkedin.com/in/bimal-patel-b794b8153</w:t>
        </w:r>
      </w:hyperlink>
    </w:p>
    <w:p w14:paraId="38D2CA39" w14:textId="0D4C85E1" w:rsidR="00020BBB" w:rsidRPr="004723AB" w:rsidRDefault="0034654E" w:rsidP="00020BBB">
      <w:pPr>
        <w:spacing w:after="0"/>
        <w:rPr>
          <w:color w:val="auto"/>
        </w:rPr>
      </w:pPr>
      <w:hyperlink r:id="rId8" w:history="1">
        <w:r w:rsidR="00B26FDF" w:rsidRPr="00C43B73">
          <w:rPr>
            <w:rStyle w:val="Hyperlink"/>
          </w:rPr>
          <w:t>patelbimal5@gmail.com</w:t>
        </w:r>
      </w:hyperlink>
      <w:r w:rsidR="00020BBB">
        <w:t> |+1 647-916-5145 </w:t>
      </w:r>
    </w:p>
    <w:p w14:paraId="03E2707A" w14:textId="450A55E4" w:rsidR="007225F7" w:rsidRDefault="00DB1FC4" w:rsidP="008417D1">
      <w:r>
        <w:tab/>
      </w:r>
    </w:p>
    <w:p w14:paraId="2101B983" w14:textId="2E589397" w:rsidR="008C4A27" w:rsidRDefault="00BF260C" w:rsidP="00CD286C">
      <w:pPr>
        <w:pStyle w:val="Date"/>
        <w:spacing w:after="200"/>
      </w:pPr>
      <w:r>
        <w:t>2</w:t>
      </w:r>
      <w:r w:rsidR="0049625D">
        <w:t>8</w:t>
      </w:r>
      <w:r w:rsidR="00B45639" w:rsidRPr="00B45639">
        <w:rPr>
          <w:vertAlign w:val="superscript"/>
        </w:rPr>
        <w:t>h</w:t>
      </w:r>
      <w:r w:rsidR="00162950">
        <w:rPr>
          <w:vertAlign w:val="superscript"/>
        </w:rPr>
        <w:t xml:space="preserve"> </w:t>
      </w:r>
      <w:r w:rsidR="005125E3">
        <w:t>June</w:t>
      </w:r>
      <w:r w:rsidR="00CD286C">
        <w:t xml:space="preserve">, </w:t>
      </w:r>
      <w:r w:rsidR="005D5D30">
        <w:t>202</w:t>
      </w:r>
      <w:r w:rsidR="005125E3">
        <w:t>2</w:t>
      </w:r>
    </w:p>
    <w:p w14:paraId="457A4B93" w14:textId="77777777" w:rsidR="00FD60FB" w:rsidRPr="00FD60FB" w:rsidRDefault="00FD60FB" w:rsidP="00C557D0">
      <w:pPr>
        <w:spacing w:before="800" w:after="180"/>
        <w:ind w:left="720"/>
        <w:rPr>
          <w:rFonts w:ascii="Cambria" w:eastAsia="Times New Roman" w:hAnsi="Cambria" w:cs="Times New Roman"/>
          <w:b/>
          <w:bCs/>
          <w:color w:val="0D0D0D"/>
          <w:lang w:val="en-CA" w:eastAsia="en-CA"/>
        </w:rPr>
      </w:pPr>
      <w:r w:rsidRPr="00FD60FB">
        <w:rPr>
          <w:rFonts w:ascii="Cambria" w:eastAsia="Times New Roman" w:hAnsi="Cambria" w:cs="Times New Roman"/>
          <w:b/>
          <w:bCs/>
          <w:color w:val="0D0D0D"/>
          <w:lang w:val="en-CA" w:eastAsia="en-CA"/>
        </w:rPr>
        <w:t>Dear, Hiring manager:</w:t>
      </w:r>
    </w:p>
    <w:p w14:paraId="5AE1DBA0" w14:textId="1D2C53DD" w:rsidR="005125E3" w:rsidRPr="005125E3" w:rsidRDefault="00FD60FB" w:rsidP="005125E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5125E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 am </w:t>
      </w:r>
      <w:r w:rsidRPr="005125E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Bimal Patel</w:t>
      </w:r>
      <w:r w:rsidRPr="005125E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as an IT person helping in emerging Technologies and making human life ease with computers and technologies is my statement for life. </w:t>
      </w:r>
      <w:r w:rsidR="005125E3" w:rsidRPr="005125E3">
        <w:rPr>
          <w:rFonts w:cstheme="minorHAnsi"/>
          <w:b/>
          <w:bCs/>
          <w:sz w:val="24"/>
          <w:szCs w:val="24"/>
        </w:rPr>
        <w:t>Over 2+ years</w:t>
      </w:r>
      <w:r w:rsidR="005125E3" w:rsidRPr="005125E3">
        <w:rPr>
          <w:rFonts w:cstheme="minorHAnsi"/>
          <w:sz w:val="24"/>
          <w:szCs w:val="24"/>
        </w:rPr>
        <w:t xml:space="preserve"> of IT experience including extensive experience in a </w:t>
      </w:r>
      <w:r w:rsidR="005125E3" w:rsidRPr="005125E3">
        <w:rPr>
          <w:rFonts w:cstheme="minorHAnsi"/>
          <w:b/>
          <w:bCs/>
          <w:sz w:val="24"/>
          <w:szCs w:val="24"/>
        </w:rPr>
        <w:t>React development and UI/UX development.</w:t>
      </w:r>
      <w:r w:rsidR="005125E3" w:rsidRPr="005125E3">
        <w:rPr>
          <w:rFonts w:cstheme="minorHAnsi"/>
          <w:sz w:val="24"/>
          <w:szCs w:val="24"/>
        </w:rPr>
        <w:t xml:space="preserve"> </w:t>
      </w:r>
      <w:r w:rsidR="005125E3">
        <w:rPr>
          <w:rFonts w:cstheme="minorHAnsi"/>
          <w:sz w:val="24"/>
          <w:szCs w:val="24"/>
        </w:rPr>
        <w:t xml:space="preserve"> </w:t>
      </w:r>
      <w:r w:rsidR="005125E3" w:rsidRPr="005125E3">
        <w:rPr>
          <w:rFonts w:cstheme="minorHAnsi"/>
          <w:sz w:val="24"/>
          <w:szCs w:val="24"/>
        </w:rPr>
        <w:t xml:space="preserve">Developing dynamic web pages with </w:t>
      </w:r>
      <w:r w:rsidR="005125E3" w:rsidRPr="005125E3">
        <w:rPr>
          <w:rFonts w:cstheme="minorHAnsi"/>
          <w:b/>
          <w:bCs/>
          <w:sz w:val="24"/>
          <w:szCs w:val="24"/>
        </w:rPr>
        <w:t>TML5/CSS3/SASS/JavaScript, ReactJS, Redux, Flex, JSON, Ajax.</w:t>
      </w:r>
    </w:p>
    <w:p w14:paraId="25B36CB5" w14:textId="77777777" w:rsidR="005125E3" w:rsidRPr="005125E3" w:rsidRDefault="005125E3" w:rsidP="005125E3">
      <w:pPr>
        <w:spacing w:after="0"/>
        <w:ind w:left="720"/>
        <w:rPr>
          <w:rFonts w:cstheme="minorHAnsi"/>
          <w:sz w:val="24"/>
          <w:szCs w:val="24"/>
        </w:rPr>
      </w:pPr>
      <w:r w:rsidRPr="005125E3">
        <w:rPr>
          <w:rFonts w:cstheme="minorHAnsi"/>
          <w:sz w:val="24"/>
          <w:szCs w:val="24"/>
        </w:rPr>
        <w:t xml:space="preserve">Extensive knowledge of </w:t>
      </w:r>
      <w:r w:rsidRPr="005125E3">
        <w:rPr>
          <w:rFonts w:cstheme="minorHAnsi"/>
          <w:b/>
          <w:bCs/>
          <w:sz w:val="24"/>
          <w:szCs w:val="24"/>
        </w:rPr>
        <w:t>single page application</w:t>
      </w:r>
      <w:r w:rsidRPr="005125E3">
        <w:rPr>
          <w:rFonts w:cstheme="minorHAnsi"/>
          <w:sz w:val="24"/>
          <w:szCs w:val="24"/>
        </w:rPr>
        <w:t xml:space="preserve"> development.</w:t>
      </w:r>
    </w:p>
    <w:p w14:paraId="6F5E1E96" w14:textId="3A09DA27" w:rsidR="005125E3" w:rsidRDefault="005125E3" w:rsidP="005125E3">
      <w:pPr>
        <w:spacing w:after="0"/>
        <w:ind w:left="720"/>
        <w:rPr>
          <w:rFonts w:cstheme="minorHAnsi"/>
          <w:sz w:val="24"/>
          <w:szCs w:val="24"/>
        </w:rPr>
      </w:pPr>
      <w:r w:rsidRPr="005125E3">
        <w:rPr>
          <w:rFonts w:cstheme="minorHAnsi"/>
          <w:sz w:val="24"/>
          <w:szCs w:val="24"/>
        </w:rPr>
        <w:t xml:space="preserve">Interested in becoming the next </w:t>
      </w:r>
      <w:r w:rsidRPr="005125E3">
        <w:rPr>
          <w:rFonts w:cstheme="minorHAnsi"/>
          <w:b/>
          <w:bCs/>
          <w:sz w:val="24"/>
          <w:szCs w:val="24"/>
        </w:rPr>
        <w:t>front-end developer</w:t>
      </w:r>
      <w:r w:rsidRPr="005125E3">
        <w:rPr>
          <w:rFonts w:cstheme="minorHAnsi"/>
          <w:sz w:val="24"/>
          <w:szCs w:val="24"/>
        </w:rPr>
        <w:t xml:space="preserve"> with cutting-edge technology.</w:t>
      </w:r>
    </w:p>
    <w:p w14:paraId="2702D9BE" w14:textId="77777777" w:rsidR="005125E3" w:rsidRPr="005125E3" w:rsidRDefault="005125E3" w:rsidP="005125E3">
      <w:pPr>
        <w:spacing w:after="0"/>
        <w:ind w:left="720"/>
        <w:rPr>
          <w:rFonts w:cstheme="minorHAnsi"/>
          <w:sz w:val="24"/>
          <w:szCs w:val="24"/>
        </w:rPr>
      </w:pPr>
    </w:p>
    <w:p w14:paraId="6EE50F28" w14:textId="08C86199" w:rsidR="00FD60FB" w:rsidRPr="00FD60FB" w:rsidRDefault="00FD60FB" w:rsidP="00C557D0">
      <w:pPr>
        <w:ind w:left="720"/>
        <w:rPr>
          <w:rFonts w:ascii="Cambria" w:eastAsia="Times New Roman" w:hAnsi="Cambria" w:cs="Times New Roman"/>
          <w:color w:val="404040"/>
          <w:lang w:val="en-CA" w:eastAsia="en-CA"/>
        </w:rPr>
      </w:pPr>
      <w:r w:rsidRPr="00FD60FB"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  <w:t xml:space="preserve">I have completed my </w:t>
      </w:r>
      <w:r w:rsidRPr="00FD60F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CA"/>
        </w:rPr>
        <w:t>postgraduate</w:t>
      </w:r>
      <w:r w:rsidRPr="00FD60FB"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  <w:t xml:space="preserve"> study from Sheridan College in </w:t>
      </w:r>
      <w:r w:rsidRPr="00FD60F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CA"/>
        </w:rPr>
        <w:t>Computer System Technician - Software Engineering</w:t>
      </w:r>
      <w:r w:rsidRPr="00FD60FB"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  <w:t xml:space="preserve"> and I also have a </w:t>
      </w:r>
      <w:r w:rsidRPr="00FD60F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CA"/>
        </w:rPr>
        <w:t>Bachelor's Degree in Computer Application</w:t>
      </w:r>
      <w:r w:rsidRPr="00FD60FB"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  <w:t xml:space="preserve">. I am looking forward to new opportunities in life. </w:t>
      </w:r>
    </w:p>
    <w:p w14:paraId="6483722E" w14:textId="73688C1C" w:rsidR="00FD60FB" w:rsidRPr="00FD60FB" w:rsidRDefault="00FD60FB" w:rsidP="005125E3">
      <w:pPr>
        <w:ind w:left="720"/>
        <w:rPr>
          <w:rFonts w:ascii="Cambria" w:eastAsia="Times New Roman" w:hAnsi="Cambria" w:cs="Times New Roman"/>
          <w:color w:val="404040"/>
          <w:lang w:val="en-CA" w:eastAsia="en-CA"/>
        </w:rPr>
      </w:pPr>
      <w:r w:rsidRPr="00FD60FB"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  <w:t xml:space="preserve">I am now looking forward to implementing my programming knowledge and my technical skills in any industry. </w:t>
      </w:r>
      <w:r w:rsidR="005125E3" w:rsidRPr="005125E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CA"/>
        </w:rPr>
        <w:t>HTML5, CSS3, J2EE, JavaScript, React, Angular, GitHub, Gitlab,</w:t>
      </w:r>
      <w:r w:rsidR="005125E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CA"/>
        </w:rPr>
        <w:t xml:space="preserve"> </w:t>
      </w:r>
      <w:r w:rsidR="005125E3" w:rsidRPr="005125E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CA"/>
        </w:rPr>
        <w:t>SQL, NoSQL - MySQL, PL/SQL, MongoDB, Node JS</w:t>
      </w:r>
      <w:r w:rsidRPr="00FD60F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CA"/>
        </w:rPr>
        <w:t xml:space="preserve"> </w:t>
      </w:r>
      <w:r w:rsidRPr="00FD60FB"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  <w:t xml:space="preserve">and a few more are my areas of expertise. I am open to learning any knowledge, language, and opportunities. I do have minimum experience but I must say I have strong coding and technical skills and I will be good fit for this position. </w:t>
      </w:r>
    </w:p>
    <w:p w14:paraId="21C04A45" w14:textId="39EC5CFE" w:rsidR="00FD60FB" w:rsidRPr="00FD60FB" w:rsidRDefault="00FD60FB" w:rsidP="00C557D0">
      <w:pPr>
        <w:ind w:left="720"/>
        <w:rPr>
          <w:rFonts w:ascii="Cambria" w:eastAsia="Times New Roman" w:hAnsi="Cambria" w:cs="Times New Roman"/>
          <w:color w:val="404040"/>
          <w:lang w:val="en-CA" w:eastAsia="en-CA"/>
        </w:rPr>
      </w:pPr>
      <w:r w:rsidRPr="00FD60FB"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  <w:t xml:space="preserve">I am also willing to relocate myself if needed. I would love to welcome the opportunity to be a part of </w:t>
      </w:r>
      <w:r w:rsidR="001D59D5"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  <w:t>this organization</w:t>
      </w:r>
      <w:r w:rsidRPr="00FD60FB">
        <w:rPr>
          <w:rFonts w:ascii="Helvetica" w:eastAsia="Times New Roman" w:hAnsi="Helvetica" w:cs="Helvetica"/>
          <w:color w:val="333333"/>
          <w:lang w:eastAsia="en-CA"/>
        </w:rPr>
        <w:t>.</w:t>
      </w:r>
    </w:p>
    <w:p w14:paraId="68EE00B2" w14:textId="77777777" w:rsidR="00FD60FB" w:rsidRPr="00FD60FB" w:rsidRDefault="00FD60FB" w:rsidP="00C557D0">
      <w:pPr>
        <w:ind w:left="720"/>
        <w:rPr>
          <w:rFonts w:ascii="Cambria" w:eastAsia="Times New Roman" w:hAnsi="Cambria" w:cs="Times New Roman"/>
          <w:color w:val="404040"/>
          <w:lang w:val="en-CA" w:eastAsia="en-CA"/>
        </w:rPr>
      </w:pPr>
      <w:r w:rsidRPr="00FD60FB">
        <w:rPr>
          <w:rFonts w:ascii="Times New Roman" w:eastAsia="Times New Roman" w:hAnsi="Times New Roman" w:cs="Times New Roman"/>
          <w:color w:val="auto"/>
          <w:sz w:val="24"/>
          <w:szCs w:val="24"/>
          <w:lang w:eastAsia="en-CA"/>
        </w:rPr>
        <w:t>Thank You</w:t>
      </w:r>
    </w:p>
    <w:p w14:paraId="0D9D9F62" w14:textId="77777777" w:rsidR="00FD60FB" w:rsidRPr="00FD60FB" w:rsidRDefault="00FD60FB" w:rsidP="00C557D0">
      <w:pPr>
        <w:spacing w:before="720" w:after="240"/>
        <w:ind w:left="720"/>
        <w:rPr>
          <w:rFonts w:ascii="Cambria" w:eastAsia="Times New Roman" w:hAnsi="Cambria" w:cs="Times New Roman"/>
          <w:b/>
          <w:bCs/>
          <w:color w:val="0D0D0D"/>
          <w:lang w:val="en-CA" w:eastAsia="en-CA"/>
        </w:rPr>
      </w:pPr>
      <w:r w:rsidRPr="00FD60FB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en-CA"/>
        </w:rPr>
        <w:t>Sincerely,</w:t>
      </w:r>
    </w:p>
    <w:p w14:paraId="72F82999" w14:textId="77777777" w:rsidR="00FD60FB" w:rsidRPr="00FD60FB" w:rsidRDefault="00FD60FB" w:rsidP="00C557D0">
      <w:pPr>
        <w:spacing w:after="120"/>
        <w:ind w:left="720"/>
        <w:rPr>
          <w:rFonts w:ascii="Cambria" w:eastAsia="Times New Roman" w:hAnsi="Cambria" w:cs="Times New Roman"/>
          <w:color w:val="404040"/>
          <w:lang w:val="en-CA" w:eastAsia="en-CA"/>
        </w:rPr>
      </w:pPr>
      <w:r w:rsidRPr="00FD60F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CA"/>
        </w:rPr>
        <w:t>Bimal Patel</w:t>
      </w:r>
    </w:p>
    <w:p w14:paraId="2B569225" w14:textId="1193B73D" w:rsidR="0039063A" w:rsidRPr="00FD60FB" w:rsidRDefault="00FD60FB" w:rsidP="00C557D0">
      <w:pPr>
        <w:spacing w:after="0"/>
        <w:ind w:left="720"/>
        <w:rPr>
          <w:rFonts w:ascii="Cambria" w:eastAsia="Times New Roman" w:hAnsi="Cambria" w:cs="Times New Roman"/>
          <w:color w:val="404040"/>
          <w:lang w:val="en-CA" w:eastAsia="en-CA"/>
        </w:rPr>
      </w:pPr>
      <w:r w:rsidRPr="00FD60F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u w:val="single"/>
          <w:lang w:eastAsia="en-CA"/>
        </w:rPr>
        <w:t>patelbimal5@gmail.com</w:t>
      </w:r>
    </w:p>
    <w:sectPr w:rsidR="0039063A" w:rsidRPr="00FD60FB">
      <w:footerReference w:type="default" r:id="rId9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F00A6" w14:textId="77777777" w:rsidR="0034654E" w:rsidRDefault="0034654E" w:rsidP="008C4A27">
      <w:pPr>
        <w:spacing w:after="0"/>
      </w:pPr>
      <w:r>
        <w:separator/>
      </w:r>
    </w:p>
  </w:endnote>
  <w:endnote w:type="continuationSeparator" w:id="0">
    <w:p w14:paraId="4C550D2C" w14:textId="77777777" w:rsidR="0034654E" w:rsidRDefault="0034654E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A2DB4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83E3A" w14:textId="77777777" w:rsidR="0034654E" w:rsidRDefault="0034654E" w:rsidP="008C4A27">
      <w:pPr>
        <w:spacing w:after="0"/>
      </w:pPr>
      <w:r>
        <w:separator/>
      </w:r>
    </w:p>
  </w:footnote>
  <w:footnote w:type="continuationSeparator" w:id="0">
    <w:p w14:paraId="1293311B" w14:textId="77777777" w:rsidR="0034654E" w:rsidRDefault="0034654E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22F62"/>
    <w:multiLevelType w:val="hybridMultilevel"/>
    <w:tmpl w:val="FDBCB5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438113">
    <w:abstractNumId w:val="9"/>
  </w:num>
  <w:num w:numId="2" w16cid:durableId="2092384452">
    <w:abstractNumId w:val="9"/>
  </w:num>
  <w:num w:numId="3" w16cid:durableId="215093765">
    <w:abstractNumId w:val="14"/>
  </w:num>
  <w:num w:numId="4" w16cid:durableId="1389575741">
    <w:abstractNumId w:val="10"/>
  </w:num>
  <w:num w:numId="5" w16cid:durableId="1257251391">
    <w:abstractNumId w:val="11"/>
  </w:num>
  <w:num w:numId="6" w16cid:durableId="871384931">
    <w:abstractNumId w:val="12"/>
  </w:num>
  <w:num w:numId="7" w16cid:durableId="218055688">
    <w:abstractNumId w:val="7"/>
  </w:num>
  <w:num w:numId="8" w16cid:durableId="931007941">
    <w:abstractNumId w:val="6"/>
  </w:num>
  <w:num w:numId="9" w16cid:durableId="1687906770">
    <w:abstractNumId w:val="5"/>
  </w:num>
  <w:num w:numId="10" w16cid:durableId="870460144">
    <w:abstractNumId w:val="4"/>
  </w:num>
  <w:num w:numId="11" w16cid:durableId="134029360">
    <w:abstractNumId w:val="8"/>
  </w:num>
  <w:num w:numId="12" w16cid:durableId="125466575">
    <w:abstractNumId w:val="3"/>
  </w:num>
  <w:num w:numId="13" w16cid:durableId="304360220">
    <w:abstractNumId w:val="2"/>
  </w:num>
  <w:num w:numId="14" w16cid:durableId="28923635">
    <w:abstractNumId w:val="1"/>
  </w:num>
  <w:num w:numId="15" w16cid:durableId="976377439">
    <w:abstractNumId w:val="0"/>
  </w:num>
  <w:num w:numId="16" w16cid:durableId="40727286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30"/>
    <w:rsid w:val="00020BBB"/>
    <w:rsid w:val="00036266"/>
    <w:rsid w:val="00044A99"/>
    <w:rsid w:val="000650F1"/>
    <w:rsid w:val="00077B54"/>
    <w:rsid w:val="00082D16"/>
    <w:rsid w:val="0008471D"/>
    <w:rsid w:val="000A7585"/>
    <w:rsid w:val="000E40C0"/>
    <w:rsid w:val="001176DB"/>
    <w:rsid w:val="0012289A"/>
    <w:rsid w:val="00162950"/>
    <w:rsid w:val="00163BE5"/>
    <w:rsid w:val="001651F7"/>
    <w:rsid w:val="00182C83"/>
    <w:rsid w:val="001A6A2A"/>
    <w:rsid w:val="001B606E"/>
    <w:rsid w:val="001D59D5"/>
    <w:rsid w:val="001E336C"/>
    <w:rsid w:val="001F4CD7"/>
    <w:rsid w:val="00220475"/>
    <w:rsid w:val="002204BA"/>
    <w:rsid w:val="00243CBA"/>
    <w:rsid w:val="0028518C"/>
    <w:rsid w:val="00293B83"/>
    <w:rsid w:val="00301A14"/>
    <w:rsid w:val="003347FC"/>
    <w:rsid w:val="00334DA3"/>
    <w:rsid w:val="003414CA"/>
    <w:rsid w:val="0034654E"/>
    <w:rsid w:val="00347663"/>
    <w:rsid w:val="00356369"/>
    <w:rsid w:val="00375C0E"/>
    <w:rsid w:val="0039063A"/>
    <w:rsid w:val="003A5684"/>
    <w:rsid w:val="003B3B9E"/>
    <w:rsid w:val="003D6FDE"/>
    <w:rsid w:val="003E03C7"/>
    <w:rsid w:val="004049D0"/>
    <w:rsid w:val="00445A3C"/>
    <w:rsid w:val="004723AB"/>
    <w:rsid w:val="00487AA9"/>
    <w:rsid w:val="0049625D"/>
    <w:rsid w:val="004C6507"/>
    <w:rsid w:val="004C71EA"/>
    <w:rsid w:val="005125E3"/>
    <w:rsid w:val="00521DCE"/>
    <w:rsid w:val="00524314"/>
    <w:rsid w:val="00525D30"/>
    <w:rsid w:val="00541C15"/>
    <w:rsid w:val="00545055"/>
    <w:rsid w:val="00570047"/>
    <w:rsid w:val="0057368A"/>
    <w:rsid w:val="00586C86"/>
    <w:rsid w:val="0059072F"/>
    <w:rsid w:val="005A304F"/>
    <w:rsid w:val="005A7C64"/>
    <w:rsid w:val="005B21AA"/>
    <w:rsid w:val="005B257E"/>
    <w:rsid w:val="005B28F3"/>
    <w:rsid w:val="005B2D29"/>
    <w:rsid w:val="005C0451"/>
    <w:rsid w:val="005D5D30"/>
    <w:rsid w:val="005E42C5"/>
    <w:rsid w:val="005E70AF"/>
    <w:rsid w:val="005F3C89"/>
    <w:rsid w:val="006179A5"/>
    <w:rsid w:val="006525B9"/>
    <w:rsid w:val="00673CE7"/>
    <w:rsid w:val="006A3CE7"/>
    <w:rsid w:val="006C0656"/>
    <w:rsid w:val="006C1E19"/>
    <w:rsid w:val="006D1434"/>
    <w:rsid w:val="006D4238"/>
    <w:rsid w:val="007010BC"/>
    <w:rsid w:val="007133F0"/>
    <w:rsid w:val="00716776"/>
    <w:rsid w:val="00721256"/>
    <w:rsid w:val="007225F7"/>
    <w:rsid w:val="007511A8"/>
    <w:rsid w:val="007C01D5"/>
    <w:rsid w:val="007C0CAE"/>
    <w:rsid w:val="007D162E"/>
    <w:rsid w:val="007F12D5"/>
    <w:rsid w:val="00803F0B"/>
    <w:rsid w:val="00804D06"/>
    <w:rsid w:val="00820D71"/>
    <w:rsid w:val="00830E24"/>
    <w:rsid w:val="008417D1"/>
    <w:rsid w:val="00844F08"/>
    <w:rsid w:val="00872048"/>
    <w:rsid w:val="00885854"/>
    <w:rsid w:val="0089401E"/>
    <w:rsid w:val="008A1E0C"/>
    <w:rsid w:val="008B6D28"/>
    <w:rsid w:val="008C2ACC"/>
    <w:rsid w:val="008C4A27"/>
    <w:rsid w:val="008E471E"/>
    <w:rsid w:val="00901E80"/>
    <w:rsid w:val="00913070"/>
    <w:rsid w:val="00936983"/>
    <w:rsid w:val="00946E21"/>
    <w:rsid w:val="009B09AB"/>
    <w:rsid w:val="009D2E26"/>
    <w:rsid w:val="00A15D33"/>
    <w:rsid w:val="00A55860"/>
    <w:rsid w:val="00A70E18"/>
    <w:rsid w:val="00A71493"/>
    <w:rsid w:val="00A82D8A"/>
    <w:rsid w:val="00A8332A"/>
    <w:rsid w:val="00A90378"/>
    <w:rsid w:val="00A91757"/>
    <w:rsid w:val="00A95789"/>
    <w:rsid w:val="00AA2B1F"/>
    <w:rsid w:val="00AA3193"/>
    <w:rsid w:val="00AA4DD1"/>
    <w:rsid w:val="00AC4C4E"/>
    <w:rsid w:val="00B05327"/>
    <w:rsid w:val="00B1056E"/>
    <w:rsid w:val="00B137AD"/>
    <w:rsid w:val="00B14A2F"/>
    <w:rsid w:val="00B26FDF"/>
    <w:rsid w:val="00B4528D"/>
    <w:rsid w:val="00B45639"/>
    <w:rsid w:val="00B77CEC"/>
    <w:rsid w:val="00BF260C"/>
    <w:rsid w:val="00C053A1"/>
    <w:rsid w:val="00C13C5A"/>
    <w:rsid w:val="00C259B8"/>
    <w:rsid w:val="00C40D8A"/>
    <w:rsid w:val="00C45F1A"/>
    <w:rsid w:val="00C557D0"/>
    <w:rsid w:val="00C5679E"/>
    <w:rsid w:val="00C86BFB"/>
    <w:rsid w:val="00CA2095"/>
    <w:rsid w:val="00CC41F1"/>
    <w:rsid w:val="00CD286C"/>
    <w:rsid w:val="00CD2A28"/>
    <w:rsid w:val="00CE28B4"/>
    <w:rsid w:val="00CF3E13"/>
    <w:rsid w:val="00CF5F9F"/>
    <w:rsid w:val="00D03DC6"/>
    <w:rsid w:val="00D524B0"/>
    <w:rsid w:val="00D53F0F"/>
    <w:rsid w:val="00D85390"/>
    <w:rsid w:val="00DA488C"/>
    <w:rsid w:val="00DB1FC4"/>
    <w:rsid w:val="00DE0B50"/>
    <w:rsid w:val="00DE3592"/>
    <w:rsid w:val="00E04D41"/>
    <w:rsid w:val="00E21CF8"/>
    <w:rsid w:val="00E33C04"/>
    <w:rsid w:val="00E3653E"/>
    <w:rsid w:val="00E52459"/>
    <w:rsid w:val="00E66B77"/>
    <w:rsid w:val="00E72273"/>
    <w:rsid w:val="00EC4655"/>
    <w:rsid w:val="00EC55E3"/>
    <w:rsid w:val="00EC6C8E"/>
    <w:rsid w:val="00ED7253"/>
    <w:rsid w:val="00F17137"/>
    <w:rsid w:val="00F34A95"/>
    <w:rsid w:val="00F70DB6"/>
    <w:rsid w:val="00F8258F"/>
    <w:rsid w:val="00FC1665"/>
    <w:rsid w:val="00FD5475"/>
    <w:rsid w:val="00FD60FB"/>
    <w:rsid w:val="00FD61D7"/>
    <w:rsid w:val="00FE1AA6"/>
    <w:rsid w:val="00F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E94F"/>
  <w15:chartTrackingRefBased/>
  <w15:docId w15:val="{30B789A3-2664-451B-B234-FEF06A2F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2">
    <w:name w:val="heading 2"/>
    <w:basedOn w:val="Normal"/>
    <w:link w:val="Heading2Char"/>
    <w:uiPriority w:val="9"/>
    <w:qFormat/>
    <w:rsid w:val="00E04D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CA" w:eastAsia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7225F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5F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4D41"/>
    <w:rPr>
      <w:rFonts w:ascii="Times New Roman" w:eastAsia="Times New Roman" w:hAnsi="Times New Roman" w:cs="Times New Roman"/>
      <w:b/>
      <w:bCs/>
      <w:color w:val="auto"/>
      <w:sz w:val="36"/>
      <w:szCs w:val="36"/>
      <w:lang w:val="en-CA" w:eastAsia="en-CA"/>
    </w:rPr>
  </w:style>
  <w:style w:type="paragraph" w:customStyle="1" w:styleId="gmail-msosalutation">
    <w:name w:val="gmail-msosalutation"/>
    <w:basedOn w:val="Normal"/>
    <w:rsid w:val="00FD60F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paragraph" w:customStyle="1" w:styleId="gmail-msoclosing">
    <w:name w:val="gmail-msoclosing"/>
    <w:basedOn w:val="Normal"/>
    <w:rsid w:val="00FD60F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5125E3"/>
    <w:pPr>
      <w:spacing w:after="160" w:line="256" w:lineRule="auto"/>
      <w:ind w:left="720"/>
      <w:contextualSpacing/>
    </w:pPr>
    <w:rPr>
      <w:color w:val="auto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bimal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imal-patel-b794b81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eb\Desktop\tf02919610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tf02919610.dotx</Template>
  <TotalTime>22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pateb</dc:creator>
  <cp:keywords>Hiring manager</cp:keywords>
  <dc:description/>
  <cp:lastModifiedBy>Bimal Patel</cp:lastModifiedBy>
  <cp:revision>3</cp:revision>
  <dcterms:created xsi:type="dcterms:W3CDTF">2022-06-28T15:23:00Z</dcterms:created>
  <dcterms:modified xsi:type="dcterms:W3CDTF">2022-06-28T15:45:00Z</dcterms:modified>
</cp:coreProperties>
</file>